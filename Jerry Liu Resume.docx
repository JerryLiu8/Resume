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26F60" w14:textId="334CB3C7" w:rsidR="00C50993" w:rsidRPr="003224CE" w:rsidRDefault="00C50993" w:rsidP="00F8648D">
      <w:pPr>
        <w:pStyle w:val="ListBullet"/>
        <w:numPr>
          <w:ilvl w:val="0"/>
          <w:numId w:val="0"/>
        </w:numPr>
        <w:ind w:left="360" w:hanging="360"/>
        <w:jc w:val="center"/>
        <w:rPr>
          <w:color w:val="auto"/>
          <w:sz w:val="56"/>
          <w:szCs w:val="56"/>
        </w:rPr>
      </w:pPr>
      <w:r w:rsidRPr="003224CE">
        <w:rPr>
          <w:color w:val="auto"/>
          <w:sz w:val="56"/>
          <w:szCs w:val="56"/>
        </w:rPr>
        <w:t>Jerry Liu</w:t>
      </w:r>
    </w:p>
    <w:p w14:paraId="20999863" w14:textId="52819ADC" w:rsidR="00C50993" w:rsidRPr="00776CED" w:rsidRDefault="00163957" w:rsidP="00F8648D">
      <w:pPr>
        <w:pStyle w:val="ListBullet"/>
        <w:numPr>
          <w:ilvl w:val="0"/>
          <w:numId w:val="0"/>
        </w:numPr>
        <w:ind w:left="360" w:hanging="360"/>
        <w:jc w:val="center"/>
        <w:rPr>
          <w:color w:val="auto"/>
          <w:sz w:val="21"/>
          <w:szCs w:val="21"/>
        </w:rPr>
      </w:pPr>
      <w:hyperlink r:id="rId7" w:history="1">
        <w:r w:rsidRPr="009128B3">
          <w:rPr>
            <w:rStyle w:val="Hyperlink"/>
            <w:sz w:val="21"/>
            <w:szCs w:val="21"/>
          </w:rPr>
          <w:t>jyl3xf@virginia.edu</w:t>
        </w:r>
      </w:hyperlink>
    </w:p>
    <w:p w14:paraId="08CFE34E" w14:textId="77777777" w:rsidR="00681D7C" w:rsidRPr="00776CED" w:rsidRDefault="003A641C" w:rsidP="00F8648D">
      <w:pPr>
        <w:pStyle w:val="ListBullet"/>
        <w:numPr>
          <w:ilvl w:val="0"/>
          <w:numId w:val="0"/>
        </w:numPr>
        <w:ind w:left="360" w:hanging="360"/>
        <w:jc w:val="center"/>
        <w:rPr>
          <w:color w:val="auto"/>
          <w:sz w:val="21"/>
          <w:szCs w:val="21"/>
        </w:rPr>
      </w:pPr>
      <w:hyperlink r:id="rId8" w:history="1">
        <w:r w:rsidR="00092B8B" w:rsidRPr="00776CED">
          <w:rPr>
            <w:rStyle w:val="Hyperlink"/>
            <w:color w:val="auto"/>
            <w:sz w:val="21"/>
            <w:szCs w:val="21"/>
            <w:u w:val="none"/>
          </w:rPr>
          <w:t>www.linkedin.com/in/jerry-liu-38080816b</w:t>
        </w:r>
      </w:hyperlink>
    </w:p>
    <w:p w14:paraId="376375ED" w14:textId="2A6CC337" w:rsidR="007601DB" w:rsidRPr="00341225" w:rsidRDefault="003A641C" w:rsidP="00F8648D">
      <w:pPr>
        <w:pStyle w:val="ListBullet"/>
        <w:numPr>
          <w:ilvl w:val="0"/>
          <w:numId w:val="0"/>
        </w:numPr>
        <w:ind w:left="360" w:hanging="360"/>
        <w:jc w:val="center"/>
        <w:rPr>
          <w:color w:val="auto"/>
          <w:sz w:val="21"/>
          <w:szCs w:val="21"/>
        </w:rPr>
      </w:pPr>
      <w:hyperlink r:id="rId9" w:history="1">
        <w:r w:rsidR="005405DF" w:rsidRPr="00341225">
          <w:rPr>
            <w:rStyle w:val="Hyperlink"/>
            <w:color w:val="auto"/>
            <w:sz w:val="21"/>
            <w:szCs w:val="21"/>
            <w:u w:val="none"/>
          </w:rPr>
          <w:t>https://jerry-liu.herokuapp.com/</w:t>
        </w:r>
      </w:hyperlink>
    </w:p>
    <w:p w14:paraId="5E552495" w14:textId="5258E559" w:rsidR="00F9672F" w:rsidRPr="00F64F34" w:rsidRDefault="00F9672F" w:rsidP="0043491C">
      <w:pPr>
        <w:pStyle w:val="ListBullet"/>
        <w:numPr>
          <w:ilvl w:val="0"/>
          <w:numId w:val="0"/>
        </w:numPr>
        <w:pBdr>
          <w:bottom w:val="single" w:sz="8" w:space="1" w:color="auto"/>
        </w:pBdr>
        <w:spacing w:after="0" w:line="276" w:lineRule="auto"/>
        <w:rPr>
          <w:b/>
          <w:bCs/>
          <w:color w:val="auto"/>
          <w:sz w:val="28"/>
          <w:szCs w:val="28"/>
        </w:rPr>
      </w:pPr>
      <w:r w:rsidRPr="00F64F34">
        <w:rPr>
          <w:b/>
          <w:bCs/>
          <w:color w:val="auto"/>
          <w:sz w:val="28"/>
          <w:szCs w:val="28"/>
        </w:rPr>
        <w:t>Work Experience</w:t>
      </w:r>
    </w:p>
    <w:p w14:paraId="7B8BC75C" w14:textId="07F0C832" w:rsidR="00163957" w:rsidRDefault="00163957" w:rsidP="00585081">
      <w:pPr>
        <w:pStyle w:val="ListBullet"/>
        <w:numPr>
          <w:ilvl w:val="0"/>
          <w:numId w:val="28"/>
        </w:numPr>
        <w:spacing w:after="0" w:line="276" w:lineRule="auto"/>
        <w:rPr>
          <w:b/>
          <w:bCs/>
          <w:color w:val="auto"/>
        </w:rPr>
      </w:pPr>
      <w:r>
        <w:rPr>
          <w:b/>
          <w:bCs/>
          <w:color w:val="auto"/>
        </w:rPr>
        <w:t>Software Development Engineering Intern</w:t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  <w:t xml:space="preserve">           Dallas, TX</w:t>
      </w:r>
    </w:p>
    <w:p w14:paraId="3B3CCFAD" w14:textId="7F409A50" w:rsidR="00163957" w:rsidRDefault="00163957" w:rsidP="00163957">
      <w:pPr>
        <w:pStyle w:val="ListBullet"/>
        <w:numPr>
          <w:ilvl w:val="0"/>
          <w:numId w:val="0"/>
        </w:numPr>
        <w:spacing w:after="0" w:line="276" w:lineRule="auto"/>
        <w:ind w:left="720"/>
        <w:rPr>
          <w:i/>
          <w:iCs/>
          <w:color w:val="auto"/>
        </w:rPr>
      </w:pPr>
      <w:r>
        <w:rPr>
          <w:i/>
          <w:iCs/>
          <w:color w:val="auto"/>
        </w:rPr>
        <w:t>Amazon</w:t>
      </w:r>
      <w:r>
        <w:rPr>
          <w:i/>
          <w:iCs/>
          <w:color w:val="auto"/>
        </w:rPr>
        <w:tab/>
      </w:r>
      <w:r>
        <w:rPr>
          <w:i/>
          <w:iCs/>
          <w:color w:val="auto"/>
        </w:rPr>
        <w:tab/>
      </w:r>
      <w:r>
        <w:rPr>
          <w:i/>
          <w:iCs/>
          <w:color w:val="auto"/>
        </w:rPr>
        <w:tab/>
      </w:r>
      <w:r>
        <w:rPr>
          <w:i/>
          <w:iCs/>
          <w:color w:val="auto"/>
        </w:rPr>
        <w:tab/>
      </w:r>
      <w:r>
        <w:rPr>
          <w:i/>
          <w:iCs/>
          <w:color w:val="auto"/>
        </w:rPr>
        <w:tab/>
      </w:r>
      <w:r>
        <w:rPr>
          <w:i/>
          <w:iCs/>
          <w:color w:val="auto"/>
        </w:rPr>
        <w:tab/>
      </w:r>
      <w:r>
        <w:rPr>
          <w:i/>
          <w:iCs/>
          <w:color w:val="auto"/>
        </w:rPr>
        <w:tab/>
      </w:r>
      <w:r>
        <w:rPr>
          <w:i/>
          <w:iCs/>
          <w:color w:val="auto"/>
        </w:rPr>
        <w:tab/>
      </w:r>
      <w:r>
        <w:rPr>
          <w:i/>
          <w:iCs/>
          <w:color w:val="auto"/>
        </w:rPr>
        <w:tab/>
        <w:t xml:space="preserve">       Jan. 2022 – Apr. 2022</w:t>
      </w:r>
    </w:p>
    <w:p w14:paraId="6C6CE4EC" w14:textId="3D740946" w:rsidR="00163957" w:rsidRPr="00163957" w:rsidRDefault="00163957" w:rsidP="00163957">
      <w:pPr>
        <w:pStyle w:val="ListBullet"/>
        <w:numPr>
          <w:ilvl w:val="0"/>
          <w:numId w:val="0"/>
        </w:numPr>
        <w:spacing w:after="0" w:line="276" w:lineRule="auto"/>
        <w:ind w:left="720"/>
        <w:rPr>
          <w:color w:val="auto"/>
        </w:rPr>
      </w:pPr>
      <w:r>
        <w:rPr>
          <w:color w:val="auto"/>
        </w:rPr>
        <w:t>Worked on the DLS Team in the People eXperience and Technology organization at Amazon to develop a full stack content management system. Used a Typescript React.js frontend and a Java AWS Fargate backend.</w:t>
      </w:r>
    </w:p>
    <w:p w14:paraId="0369530E" w14:textId="3EF296B1" w:rsidR="00F9672F" w:rsidRPr="00C04AFA" w:rsidRDefault="00F9672F" w:rsidP="00585081">
      <w:pPr>
        <w:pStyle w:val="ListBullet"/>
        <w:numPr>
          <w:ilvl w:val="0"/>
          <w:numId w:val="28"/>
        </w:numPr>
        <w:spacing w:after="0" w:line="276" w:lineRule="auto"/>
        <w:rPr>
          <w:b/>
          <w:bCs/>
          <w:color w:val="auto"/>
        </w:rPr>
      </w:pPr>
      <w:r w:rsidRPr="00C04AFA">
        <w:rPr>
          <w:b/>
          <w:bCs/>
          <w:color w:val="auto"/>
        </w:rPr>
        <w:t>Software Engineering Intern</w:t>
      </w:r>
      <w:r w:rsidRPr="00C04AFA">
        <w:rPr>
          <w:b/>
          <w:bCs/>
          <w:color w:val="auto"/>
        </w:rPr>
        <w:tab/>
      </w:r>
      <w:r w:rsidRPr="00C04AFA">
        <w:rPr>
          <w:b/>
          <w:bCs/>
          <w:color w:val="auto"/>
        </w:rPr>
        <w:tab/>
      </w:r>
      <w:r w:rsidRPr="00C04AFA">
        <w:rPr>
          <w:b/>
          <w:bCs/>
          <w:color w:val="auto"/>
        </w:rPr>
        <w:tab/>
      </w:r>
      <w:r w:rsidRPr="00C04AFA">
        <w:rPr>
          <w:b/>
          <w:bCs/>
          <w:color w:val="auto"/>
        </w:rPr>
        <w:tab/>
      </w:r>
      <w:r w:rsidRPr="00C04AFA">
        <w:rPr>
          <w:b/>
          <w:bCs/>
          <w:color w:val="auto"/>
        </w:rPr>
        <w:tab/>
      </w:r>
      <w:r w:rsidRPr="00C04AFA">
        <w:rPr>
          <w:b/>
          <w:bCs/>
          <w:color w:val="auto"/>
        </w:rPr>
        <w:tab/>
      </w:r>
      <w:r w:rsidRPr="00C04AFA">
        <w:rPr>
          <w:b/>
          <w:bCs/>
          <w:color w:val="auto"/>
        </w:rPr>
        <w:tab/>
      </w:r>
      <w:r w:rsidR="00251209" w:rsidRPr="00C04AFA">
        <w:rPr>
          <w:b/>
          <w:bCs/>
          <w:color w:val="auto"/>
        </w:rPr>
        <w:t xml:space="preserve">              </w:t>
      </w:r>
      <w:r w:rsidR="00BD2225" w:rsidRPr="00C04AFA">
        <w:rPr>
          <w:b/>
          <w:bCs/>
          <w:color w:val="auto"/>
        </w:rPr>
        <w:t xml:space="preserve">     Bethesda, MD</w:t>
      </w:r>
    </w:p>
    <w:p w14:paraId="7AA3FB47" w14:textId="5D5E0824" w:rsidR="00F9672F" w:rsidRPr="00C04AFA" w:rsidRDefault="00F9672F" w:rsidP="00585081">
      <w:pPr>
        <w:pStyle w:val="ListBullet"/>
        <w:numPr>
          <w:ilvl w:val="0"/>
          <w:numId w:val="0"/>
        </w:numPr>
        <w:spacing w:after="0" w:line="276" w:lineRule="auto"/>
        <w:ind w:left="720"/>
        <w:rPr>
          <w:i/>
          <w:iCs/>
          <w:color w:val="auto"/>
        </w:rPr>
      </w:pPr>
      <w:r w:rsidRPr="00C04AFA">
        <w:rPr>
          <w:i/>
          <w:iCs/>
          <w:color w:val="auto"/>
        </w:rPr>
        <w:t>Leidos</w:t>
      </w:r>
      <w:r w:rsidR="001267C0" w:rsidRPr="00C04AFA">
        <w:rPr>
          <w:i/>
          <w:iCs/>
          <w:color w:val="auto"/>
        </w:rPr>
        <w:tab/>
      </w:r>
      <w:r w:rsidR="001267C0" w:rsidRPr="00C04AFA">
        <w:rPr>
          <w:i/>
          <w:iCs/>
          <w:color w:val="auto"/>
        </w:rPr>
        <w:tab/>
      </w:r>
      <w:r w:rsidR="001267C0" w:rsidRPr="00C04AFA">
        <w:rPr>
          <w:i/>
          <w:iCs/>
          <w:color w:val="auto"/>
        </w:rPr>
        <w:tab/>
      </w:r>
      <w:r w:rsidR="001267C0" w:rsidRPr="00C04AFA">
        <w:rPr>
          <w:i/>
          <w:iCs/>
          <w:color w:val="auto"/>
        </w:rPr>
        <w:tab/>
      </w:r>
      <w:r w:rsidR="001267C0" w:rsidRPr="00C04AFA">
        <w:rPr>
          <w:i/>
          <w:iCs/>
          <w:color w:val="auto"/>
        </w:rPr>
        <w:tab/>
      </w:r>
      <w:r w:rsidR="001267C0" w:rsidRPr="00C04AFA">
        <w:rPr>
          <w:i/>
          <w:iCs/>
          <w:color w:val="auto"/>
        </w:rPr>
        <w:tab/>
      </w:r>
      <w:r w:rsidR="001267C0" w:rsidRPr="00C04AFA">
        <w:rPr>
          <w:i/>
          <w:iCs/>
          <w:color w:val="auto"/>
        </w:rPr>
        <w:tab/>
      </w:r>
      <w:r w:rsidR="001267C0" w:rsidRPr="00C04AFA">
        <w:rPr>
          <w:i/>
          <w:iCs/>
          <w:color w:val="auto"/>
        </w:rPr>
        <w:tab/>
      </w:r>
      <w:r w:rsidR="001267C0" w:rsidRPr="00C04AFA">
        <w:rPr>
          <w:i/>
          <w:iCs/>
          <w:color w:val="auto"/>
        </w:rPr>
        <w:tab/>
      </w:r>
      <w:r w:rsidR="00706420" w:rsidRPr="00C04AFA">
        <w:rPr>
          <w:i/>
          <w:iCs/>
          <w:color w:val="auto"/>
        </w:rPr>
        <w:tab/>
        <w:t xml:space="preserve">     </w:t>
      </w:r>
      <w:r w:rsidR="00BD2225" w:rsidRPr="00C04AFA">
        <w:rPr>
          <w:i/>
          <w:iCs/>
          <w:color w:val="auto"/>
        </w:rPr>
        <w:t xml:space="preserve">May 2021 </w:t>
      </w:r>
      <w:r w:rsidR="00706420" w:rsidRPr="00C04AFA">
        <w:rPr>
          <w:i/>
          <w:iCs/>
          <w:color w:val="auto"/>
        </w:rPr>
        <w:t>–</w:t>
      </w:r>
      <w:r w:rsidR="00BD2225" w:rsidRPr="00C04AFA">
        <w:rPr>
          <w:i/>
          <w:iCs/>
          <w:color w:val="auto"/>
        </w:rPr>
        <w:t xml:space="preserve"> </w:t>
      </w:r>
      <w:r w:rsidR="00706420" w:rsidRPr="00C04AFA">
        <w:rPr>
          <w:i/>
          <w:iCs/>
          <w:color w:val="auto"/>
        </w:rPr>
        <w:t>Aug. 2021</w:t>
      </w:r>
    </w:p>
    <w:p w14:paraId="7FEBBFA9" w14:textId="5F8523AD" w:rsidR="00F9672F" w:rsidRPr="00C04AFA" w:rsidRDefault="00F9672F" w:rsidP="00585081">
      <w:pPr>
        <w:pStyle w:val="ListBullet"/>
        <w:numPr>
          <w:ilvl w:val="0"/>
          <w:numId w:val="0"/>
        </w:numPr>
        <w:spacing w:after="0" w:line="276" w:lineRule="auto"/>
        <w:ind w:left="720"/>
        <w:rPr>
          <w:color w:val="auto"/>
        </w:rPr>
      </w:pPr>
      <w:r w:rsidRPr="00C04AFA">
        <w:rPr>
          <w:color w:val="auto"/>
        </w:rPr>
        <w:t>Worked on the All</w:t>
      </w:r>
      <w:r w:rsidR="00DF6070" w:rsidRPr="00C04AFA">
        <w:rPr>
          <w:color w:val="auto"/>
        </w:rPr>
        <w:t>-</w:t>
      </w:r>
      <w:r w:rsidRPr="00C04AFA">
        <w:rPr>
          <w:color w:val="auto"/>
        </w:rPr>
        <w:t xml:space="preserve">World Environment Simulation (AWESIM) project, a high-fidelity physics-based simulation of the generation and propagation of acoustic signals in the ocean for sonar trainers in the U.S. Navy. </w:t>
      </w:r>
      <w:r w:rsidR="004C6C9C">
        <w:rPr>
          <w:color w:val="auto"/>
        </w:rPr>
        <w:t>Developed</w:t>
      </w:r>
      <w:r w:rsidR="00072974">
        <w:rPr>
          <w:color w:val="auto"/>
        </w:rPr>
        <w:t xml:space="preserve">, </w:t>
      </w:r>
      <w:r w:rsidRPr="00C04AFA">
        <w:rPr>
          <w:color w:val="auto"/>
        </w:rPr>
        <w:t>debugged</w:t>
      </w:r>
      <w:r w:rsidR="00072974">
        <w:rPr>
          <w:color w:val="auto"/>
        </w:rPr>
        <w:t>, and tested</w:t>
      </w:r>
      <w:r w:rsidRPr="00C04AFA">
        <w:rPr>
          <w:color w:val="auto"/>
        </w:rPr>
        <w:t xml:space="preserve"> code in C++, Python, and </w:t>
      </w:r>
      <w:r w:rsidR="00072974">
        <w:rPr>
          <w:color w:val="auto"/>
        </w:rPr>
        <w:t>Typescript</w:t>
      </w:r>
      <w:r w:rsidRPr="00C04AFA">
        <w:rPr>
          <w:color w:val="auto"/>
        </w:rPr>
        <w:t xml:space="preserve">. </w:t>
      </w:r>
      <w:r w:rsidR="00072974">
        <w:rPr>
          <w:color w:val="auto"/>
        </w:rPr>
        <w:t>Used</w:t>
      </w:r>
      <w:r w:rsidRPr="00C04AFA">
        <w:rPr>
          <w:color w:val="auto"/>
        </w:rPr>
        <w:t xml:space="preserve"> </w:t>
      </w:r>
      <w:r w:rsidR="00872BFD" w:rsidRPr="00C04AFA">
        <w:rPr>
          <w:color w:val="auto"/>
        </w:rPr>
        <w:t xml:space="preserve">a </w:t>
      </w:r>
      <w:r w:rsidRPr="00C04AFA">
        <w:rPr>
          <w:color w:val="auto"/>
        </w:rPr>
        <w:t xml:space="preserve">Jira </w:t>
      </w:r>
      <w:r w:rsidR="00872BFD" w:rsidRPr="00C04AFA">
        <w:rPr>
          <w:color w:val="auto"/>
        </w:rPr>
        <w:t>Kanban Board</w:t>
      </w:r>
      <w:r w:rsidR="00072974">
        <w:rPr>
          <w:color w:val="auto"/>
        </w:rPr>
        <w:t xml:space="preserve">, </w:t>
      </w:r>
      <w:r w:rsidRPr="00C04AFA">
        <w:rPr>
          <w:color w:val="auto"/>
        </w:rPr>
        <w:t xml:space="preserve">the Conan C++ package manager, </w:t>
      </w:r>
      <w:r w:rsidR="00072974">
        <w:rPr>
          <w:color w:val="auto"/>
        </w:rPr>
        <w:t xml:space="preserve">React.js, and </w:t>
      </w:r>
      <w:r w:rsidRPr="00C04AFA">
        <w:rPr>
          <w:color w:val="auto"/>
        </w:rPr>
        <w:t>RESTful web services.</w:t>
      </w:r>
    </w:p>
    <w:p w14:paraId="1224B3C1" w14:textId="4E557394" w:rsidR="00F9672F" w:rsidRPr="00C04AFA" w:rsidRDefault="00F9672F" w:rsidP="00585081">
      <w:pPr>
        <w:pStyle w:val="ListBullet"/>
        <w:numPr>
          <w:ilvl w:val="0"/>
          <w:numId w:val="28"/>
        </w:numPr>
        <w:spacing w:after="0" w:line="276" w:lineRule="auto"/>
        <w:rPr>
          <w:b/>
          <w:bCs/>
          <w:color w:val="auto"/>
        </w:rPr>
      </w:pPr>
      <w:r w:rsidRPr="00C04AFA">
        <w:rPr>
          <w:b/>
          <w:bCs/>
          <w:color w:val="auto"/>
        </w:rPr>
        <w:t>Teaching Assistant for CS 3330</w:t>
      </w:r>
      <w:r w:rsidR="00B3279E">
        <w:rPr>
          <w:b/>
          <w:bCs/>
          <w:color w:val="auto"/>
        </w:rPr>
        <w:tab/>
      </w:r>
      <w:r w:rsidR="00B3279E">
        <w:rPr>
          <w:b/>
          <w:bCs/>
          <w:color w:val="auto"/>
        </w:rPr>
        <w:tab/>
      </w:r>
      <w:r w:rsidR="00B3279E">
        <w:rPr>
          <w:b/>
          <w:bCs/>
          <w:color w:val="auto"/>
        </w:rPr>
        <w:tab/>
      </w:r>
      <w:r w:rsidR="00B3279E">
        <w:rPr>
          <w:b/>
          <w:bCs/>
          <w:color w:val="auto"/>
        </w:rPr>
        <w:tab/>
      </w:r>
      <w:r w:rsidR="00B3279E">
        <w:rPr>
          <w:b/>
          <w:bCs/>
          <w:color w:val="auto"/>
        </w:rPr>
        <w:tab/>
      </w:r>
      <w:r w:rsidR="00B3279E">
        <w:rPr>
          <w:b/>
          <w:bCs/>
          <w:color w:val="auto"/>
        </w:rPr>
        <w:tab/>
        <w:t xml:space="preserve">        </w:t>
      </w:r>
      <w:r w:rsidR="00BD2225" w:rsidRPr="00C04AFA">
        <w:rPr>
          <w:b/>
          <w:bCs/>
          <w:color w:val="auto"/>
        </w:rPr>
        <w:t>Charlottesville, VA</w:t>
      </w:r>
    </w:p>
    <w:p w14:paraId="2510A23F" w14:textId="5A042B4F" w:rsidR="00F9672F" w:rsidRPr="00C04AFA" w:rsidRDefault="00F9672F" w:rsidP="00585081">
      <w:pPr>
        <w:pStyle w:val="ListBullet"/>
        <w:numPr>
          <w:ilvl w:val="0"/>
          <w:numId w:val="0"/>
        </w:numPr>
        <w:spacing w:after="0" w:line="276" w:lineRule="auto"/>
        <w:ind w:left="720"/>
        <w:rPr>
          <w:i/>
          <w:iCs/>
          <w:color w:val="auto"/>
        </w:rPr>
      </w:pPr>
      <w:r w:rsidRPr="00C04AFA">
        <w:rPr>
          <w:i/>
          <w:iCs/>
          <w:color w:val="auto"/>
        </w:rPr>
        <w:t>University of Virgini</w:t>
      </w:r>
      <w:r w:rsidR="00BD2225" w:rsidRPr="00C04AFA">
        <w:rPr>
          <w:i/>
          <w:iCs/>
          <w:color w:val="auto"/>
        </w:rPr>
        <w:t>a</w:t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</w:r>
      <w:r w:rsidR="00B3279E">
        <w:rPr>
          <w:i/>
          <w:iCs/>
          <w:color w:val="auto"/>
        </w:rPr>
        <w:tab/>
        <w:t xml:space="preserve">          </w:t>
      </w:r>
      <w:r w:rsidR="00BD2225" w:rsidRPr="00C04AFA">
        <w:rPr>
          <w:i/>
          <w:iCs/>
          <w:color w:val="auto"/>
        </w:rPr>
        <w:t>Feb. 2021 – Present</w:t>
      </w:r>
    </w:p>
    <w:p w14:paraId="0A2D0808" w14:textId="70B265D0" w:rsidR="00F9672F" w:rsidRDefault="00F9672F" w:rsidP="00585081">
      <w:pPr>
        <w:pStyle w:val="ListBullet"/>
        <w:numPr>
          <w:ilvl w:val="0"/>
          <w:numId w:val="0"/>
        </w:numPr>
        <w:spacing w:after="0" w:line="276" w:lineRule="auto"/>
        <w:ind w:left="720"/>
        <w:rPr>
          <w:color w:val="auto"/>
        </w:rPr>
      </w:pPr>
      <w:r w:rsidRPr="00C04AFA">
        <w:rPr>
          <w:color w:val="auto"/>
        </w:rPr>
        <w:t>Assist</w:t>
      </w:r>
      <w:r w:rsidR="004C6C9C">
        <w:rPr>
          <w:color w:val="auto"/>
        </w:rPr>
        <w:t>ing</w:t>
      </w:r>
      <w:r w:rsidRPr="00C04AFA">
        <w:rPr>
          <w:color w:val="auto"/>
        </w:rPr>
        <w:t xml:space="preserve"> students with understanding computer architecture concepts and the </w:t>
      </w:r>
      <w:r w:rsidR="00082A4E" w:rsidRPr="00C04AFA">
        <w:rPr>
          <w:color w:val="auto"/>
        </w:rPr>
        <w:t>x86</w:t>
      </w:r>
      <w:r w:rsidRPr="00C04AFA">
        <w:rPr>
          <w:color w:val="auto"/>
        </w:rPr>
        <w:t xml:space="preserve"> assembly language. Host</w:t>
      </w:r>
      <w:r w:rsidR="004C6C9C">
        <w:rPr>
          <w:color w:val="auto"/>
        </w:rPr>
        <w:t>ing</w:t>
      </w:r>
      <w:r w:rsidRPr="00C04AFA">
        <w:rPr>
          <w:color w:val="auto"/>
        </w:rPr>
        <w:t xml:space="preserve"> weekly office hours, cohost</w:t>
      </w:r>
      <w:r w:rsidR="004C6C9C">
        <w:rPr>
          <w:color w:val="auto"/>
        </w:rPr>
        <w:t>ing</w:t>
      </w:r>
      <w:r w:rsidRPr="00C04AFA">
        <w:rPr>
          <w:color w:val="auto"/>
        </w:rPr>
        <w:t xml:space="preserve"> lab sections, and answer</w:t>
      </w:r>
      <w:r w:rsidR="00594DC3">
        <w:rPr>
          <w:color w:val="auto"/>
        </w:rPr>
        <w:t>ing</w:t>
      </w:r>
      <w:r w:rsidRPr="00C04AFA">
        <w:rPr>
          <w:color w:val="auto"/>
        </w:rPr>
        <w:t xml:space="preserve"> questions on Piazza.</w:t>
      </w:r>
    </w:p>
    <w:p w14:paraId="10BF050B" w14:textId="5FD0F3D4" w:rsidR="00846B04" w:rsidRPr="00B3279E" w:rsidRDefault="00547AF4" w:rsidP="00846B04">
      <w:pPr>
        <w:pStyle w:val="ListBullet"/>
        <w:numPr>
          <w:ilvl w:val="0"/>
          <w:numId w:val="28"/>
        </w:numPr>
        <w:spacing w:after="0" w:line="276" w:lineRule="auto"/>
        <w:rPr>
          <w:b/>
          <w:bCs/>
          <w:color w:val="auto"/>
        </w:rPr>
      </w:pPr>
      <w:r>
        <w:rPr>
          <w:b/>
          <w:bCs/>
          <w:color w:val="auto"/>
        </w:rPr>
        <w:t>Undergraduate Researcher</w:t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  <w:t xml:space="preserve">        </w:t>
      </w:r>
      <w:r w:rsidR="00846B04" w:rsidRPr="00B3279E">
        <w:rPr>
          <w:b/>
          <w:bCs/>
          <w:color w:val="auto"/>
        </w:rPr>
        <w:t>Charlottesville, VA</w:t>
      </w:r>
    </w:p>
    <w:p w14:paraId="0B313C88" w14:textId="77777777" w:rsidR="00846B04" w:rsidRPr="00B3279E" w:rsidRDefault="00846B04" w:rsidP="00846B04">
      <w:pPr>
        <w:pStyle w:val="ListBullet"/>
        <w:numPr>
          <w:ilvl w:val="0"/>
          <w:numId w:val="0"/>
        </w:numPr>
        <w:spacing w:after="0" w:line="276" w:lineRule="auto"/>
        <w:ind w:left="720"/>
        <w:rPr>
          <w:i/>
          <w:iCs/>
          <w:color w:val="auto"/>
        </w:rPr>
      </w:pPr>
      <w:r w:rsidRPr="00B3279E">
        <w:rPr>
          <w:i/>
          <w:iCs/>
          <w:color w:val="auto"/>
        </w:rPr>
        <w:t>University of Virginia</w:t>
      </w:r>
      <w:r>
        <w:rPr>
          <w:i/>
          <w:iCs/>
          <w:color w:val="auto"/>
        </w:rPr>
        <w:tab/>
      </w:r>
      <w:r>
        <w:rPr>
          <w:i/>
          <w:iCs/>
          <w:color w:val="auto"/>
        </w:rPr>
        <w:tab/>
      </w:r>
      <w:r>
        <w:rPr>
          <w:i/>
          <w:iCs/>
          <w:color w:val="auto"/>
        </w:rPr>
        <w:tab/>
      </w:r>
      <w:r>
        <w:rPr>
          <w:i/>
          <w:iCs/>
          <w:color w:val="auto"/>
        </w:rPr>
        <w:tab/>
      </w:r>
      <w:r>
        <w:rPr>
          <w:i/>
          <w:iCs/>
          <w:color w:val="auto"/>
        </w:rPr>
        <w:tab/>
      </w:r>
      <w:r>
        <w:rPr>
          <w:i/>
          <w:iCs/>
          <w:color w:val="auto"/>
        </w:rPr>
        <w:tab/>
      </w:r>
      <w:r>
        <w:rPr>
          <w:i/>
          <w:iCs/>
          <w:color w:val="auto"/>
        </w:rPr>
        <w:tab/>
      </w:r>
      <w:r>
        <w:rPr>
          <w:i/>
          <w:iCs/>
          <w:color w:val="auto"/>
        </w:rPr>
        <w:tab/>
        <w:t xml:space="preserve">       </w:t>
      </w:r>
      <w:r w:rsidRPr="00B3279E">
        <w:rPr>
          <w:i/>
          <w:iCs/>
          <w:color w:val="auto"/>
        </w:rPr>
        <w:t>Jun. 2020 – Sep. 2020</w:t>
      </w:r>
    </w:p>
    <w:p w14:paraId="06F8C58A" w14:textId="495AEA87" w:rsidR="00846B04" w:rsidRPr="00C04AFA" w:rsidRDefault="00846B04" w:rsidP="00846B04">
      <w:pPr>
        <w:pStyle w:val="ListBullet"/>
        <w:numPr>
          <w:ilvl w:val="0"/>
          <w:numId w:val="0"/>
        </w:numPr>
        <w:spacing w:after="0" w:line="276" w:lineRule="auto"/>
        <w:ind w:left="720"/>
        <w:rPr>
          <w:color w:val="auto"/>
        </w:rPr>
      </w:pPr>
      <w:r w:rsidRPr="00B3279E">
        <w:rPr>
          <w:color w:val="auto"/>
        </w:rPr>
        <w:t xml:space="preserve">Analyzed different combinations of data poisoning and </w:t>
      </w:r>
      <w:proofErr w:type="spellStart"/>
      <w:r w:rsidRPr="00B3279E">
        <w:rPr>
          <w:color w:val="auto"/>
        </w:rPr>
        <w:t>PGDAttack</w:t>
      </w:r>
      <w:proofErr w:type="spellEnd"/>
      <w:r w:rsidRPr="00B3279E">
        <w:rPr>
          <w:color w:val="auto"/>
        </w:rPr>
        <w:t xml:space="preserve"> in adversarial training of a linear SVM to investigate if the two adversarial methods amplify or hinder each other.</w:t>
      </w:r>
    </w:p>
    <w:p w14:paraId="1A4AA068" w14:textId="77777777" w:rsidR="00F9672F" w:rsidRPr="00F64F34" w:rsidRDefault="00F9672F" w:rsidP="0043491C">
      <w:pPr>
        <w:pStyle w:val="ListBullet"/>
        <w:numPr>
          <w:ilvl w:val="0"/>
          <w:numId w:val="0"/>
        </w:numPr>
        <w:pBdr>
          <w:bottom w:val="single" w:sz="8" w:space="1" w:color="auto"/>
        </w:pBdr>
        <w:spacing w:after="0" w:line="276" w:lineRule="auto"/>
        <w:rPr>
          <w:b/>
          <w:bCs/>
          <w:color w:val="auto"/>
          <w:sz w:val="28"/>
          <w:szCs w:val="28"/>
        </w:rPr>
      </w:pPr>
      <w:r w:rsidRPr="00F64F34">
        <w:rPr>
          <w:b/>
          <w:bCs/>
          <w:color w:val="auto"/>
          <w:sz w:val="28"/>
          <w:szCs w:val="28"/>
        </w:rPr>
        <w:t>Skills</w:t>
      </w:r>
    </w:p>
    <w:p w14:paraId="3BF86F07" w14:textId="10402A21" w:rsidR="00F9672F" w:rsidRPr="00C04AFA" w:rsidRDefault="00F9672F" w:rsidP="00585081">
      <w:pPr>
        <w:pStyle w:val="ListBullet"/>
        <w:numPr>
          <w:ilvl w:val="0"/>
          <w:numId w:val="25"/>
        </w:numPr>
        <w:spacing w:after="0" w:line="276" w:lineRule="auto"/>
        <w:rPr>
          <w:color w:val="auto"/>
        </w:rPr>
      </w:pPr>
      <w:r w:rsidRPr="00C04AFA">
        <w:rPr>
          <w:b/>
          <w:bCs/>
          <w:color w:val="auto"/>
        </w:rPr>
        <w:t>Programming Languages:</w:t>
      </w:r>
      <w:r w:rsidRPr="00C04AFA">
        <w:rPr>
          <w:color w:val="auto"/>
        </w:rPr>
        <w:t xml:space="preserve"> Python, Java, C++, C, JavaScript, HTML, CSS, SQL, C#, Bash, MATLAB</w:t>
      </w:r>
    </w:p>
    <w:p w14:paraId="1D526C9A" w14:textId="44FBD3F5" w:rsidR="00CA4FB1" w:rsidRPr="00C04AFA" w:rsidRDefault="00CA4FB1" w:rsidP="00585081">
      <w:pPr>
        <w:pStyle w:val="ListBullet"/>
        <w:numPr>
          <w:ilvl w:val="0"/>
          <w:numId w:val="25"/>
        </w:numPr>
        <w:spacing w:after="0" w:line="276" w:lineRule="auto"/>
        <w:rPr>
          <w:color w:val="auto"/>
        </w:rPr>
      </w:pPr>
      <w:r w:rsidRPr="00C04AFA">
        <w:rPr>
          <w:b/>
          <w:bCs/>
          <w:color w:val="auto"/>
        </w:rPr>
        <w:t xml:space="preserve">Libraries: </w:t>
      </w:r>
      <w:r w:rsidRPr="00C04AFA">
        <w:rPr>
          <w:color w:val="auto"/>
        </w:rPr>
        <w:t xml:space="preserve">React.js, NumPy, Matplotlib, Scikit Learn, TensorFlow, </w:t>
      </w:r>
      <w:proofErr w:type="spellStart"/>
      <w:r w:rsidRPr="00C04AFA">
        <w:rPr>
          <w:color w:val="auto"/>
        </w:rPr>
        <w:t>Keras</w:t>
      </w:r>
      <w:proofErr w:type="spellEnd"/>
      <w:r w:rsidRPr="00C04AFA">
        <w:rPr>
          <w:color w:val="auto"/>
        </w:rPr>
        <w:t xml:space="preserve">, </w:t>
      </w:r>
      <w:proofErr w:type="spellStart"/>
      <w:r w:rsidRPr="00C04AFA">
        <w:rPr>
          <w:color w:val="auto"/>
        </w:rPr>
        <w:t>PyTorch</w:t>
      </w:r>
      <w:proofErr w:type="spellEnd"/>
      <w:r w:rsidRPr="00C04AFA">
        <w:rPr>
          <w:color w:val="auto"/>
        </w:rPr>
        <w:t>, OpenCV, Pandas</w:t>
      </w:r>
    </w:p>
    <w:p w14:paraId="44C830B1" w14:textId="58AAE44D" w:rsidR="00F9672F" w:rsidRPr="00C04AFA" w:rsidRDefault="00F9672F" w:rsidP="00585081">
      <w:pPr>
        <w:pStyle w:val="ListBullet"/>
        <w:numPr>
          <w:ilvl w:val="0"/>
          <w:numId w:val="25"/>
        </w:numPr>
        <w:spacing w:after="0" w:line="276" w:lineRule="auto"/>
        <w:rPr>
          <w:color w:val="auto"/>
        </w:rPr>
      </w:pPr>
      <w:r w:rsidRPr="00C04AFA">
        <w:rPr>
          <w:b/>
          <w:bCs/>
          <w:color w:val="auto"/>
        </w:rPr>
        <w:t>Tools:</w:t>
      </w:r>
      <w:r w:rsidRPr="00C04AFA">
        <w:rPr>
          <w:color w:val="auto"/>
        </w:rPr>
        <w:t xml:space="preserve"> Visual Studio Code, Eclipse, Vim, JUnit Testing, GitHub, VirtualBox, Conan, Docker, Kubernetes, Jenkins, Jira,</w:t>
      </w:r>
      <w:r w:rsidR="00EA677F" w:rsidRPr="00C04AFA">
        <w:rPr>
          <w:color w:val="auto"/>
        </w:rPr>
        <w:t xml:space="preserve"> Django,</w:t>
      </w:r>
      <w:r w:rsidRPr="00C04AFA">
        <w:rPr>
          <w:color w:val="auto"/>
        </w:rPr>
        <w:t xml:space="preserve"> Heroku, </w:t>
      </w:r>
      <w:proofErr w:type="spellStart"/>
      <w:r w:rsidRPr="00C04AFA">
        <w:rPr>
          <w:color w:val="auto"/>
        </w:rPr>
        <w:t>Jupyter</w:t>
      </w:r>
      <w:proofErr w:type="spellEnd"/>
      <w:r w:rsidRPr="00C04AFA">
        <w:rPr>
          <w:color w:val="auto"/>
        </w:rPr>
        <w:t xml:space="preserve"> Notebook, Wireshark</w:t>
      </w:r>
    </w:p>
    <w:p w14:paraId="5B926572" w14:textId="2A1FAC89" w:rsidR="00F9672F" w:rsidRPr="00C04AFA" w:rsidRDefault="00F9672F" w:rsidP="00585081">
      <w:pPr>
        <w:pStyle w:val="ListBullet"/>
        <w:numPr>
          <w:ilvl w:val="0"/>
          <w:numId w:val="25"/>
        </w:numPr>
        <w:spacing w:after="0" w:line="276" w:lineRule="auto"/>
        <w:rPr>
          <w:color w:val="auto"/>
        </w:rPr>
      </w:pPr>
      <w:r w:rsidRPr="00C04AFA">
        <w:rPr>
          <w:b/>
          <w:bCs/>
          <w:color w:val="auto"/>
        </w:rPr>
        <w:t xml:space="preserve">Operating Systems: </w:t>
      </w:r>
      <w:r w:rsidRPr="00C04AFA">
        <w:rPr>
          <w:color w:val="auto"/>
        </w:rPr>
        <w:t>Linux, Windows</w:t>
      </w:r>
    </w:p>
    <w:p w14:paraId="4BDA2BA7" w14:textId="3CBDE1F6" w:rsidR="009A6578" w:rsidRPr="00F64F34" w:rsidRDefault="009A6578" w:rsidP="0043491C">
      <w:pPr>
        <w:pStyle w:val="ListBullet"/>
        <w:numPr>
          <w:ilvl w:val="0"/>
          <w:numId w:val="0"/>
        </w:numPr>
        <w:pBdr>
          <w:bottom w:val="single" w:sz="8" w:space="1" w:color="auto"/>
        </w:pBdr>
        <w:spacing w:after="0" w:line="276" w:lineRule="auto"/>
        <w:ind w:left="360" w:hanging="360"/>
        <w:rPr>
          <w:b/>
          <w:bCs/>
          <w:color w:val="auto"/>
          <w:sz w:val="28"/>
          <w:szCs w:val="28"/>
        </w:rPr>
      </w:pPr>
      <w:r w:rsidRPr="00F64F34">
        <w:rPr>
          <w:b/>
          <w:bCs/>
          <w:color w:val="auto"/>
          <w:sz w:val="28"/>
          <w:szCs w:val="28"/>
        </w:rPr>
        <w:t>Education</w:t>
      </w:r>
    </w:p>
    <w:p w14:paraId="56209BF9" w14:textId="10DA848C" w:rsidR="00FA7292" w:rsidRPr="00FA7292" w:rsidRDefault="00215FF3" w:rsidP="00585081">
      <w:pPr>
        <w:pStyle w:val="ListBullet"/>
        <w:numPr>
          <w:ilvl w:val="0"/>
          <w:numId w:val="31"/>
        </w:numPr>
        <w:spacing w:after="0" w:line="276" w:lineRule="auto"/>
        <w:rPr>
          <w:b/>
          <w:bCs/>
          <w:color w:val="auto"/>
        </w:rPr>
      </w:pPr>
      <w:r w:rsidRPr="00B3279E">
        <w:rPr>
          <w:b/>
          <w:bCs/>
          <w:color w:val="auto"/>
        </w:rPr>
        <w:t>University of Virginia</w:t>
      </w:r>
      <w:r w:rsidR="00FA7292">
        <w:rPr>
          <w:color w:val="auto"/>
        </w:rPr>
        <w:tab/>
      </w:r>
      <w:r w:rsidR="00FA7292">
        <w:rPr>
          <w:color w:val="auto"/>
        </w:rPr>
        <w:tab/>
      </w:r>
      <w:r w:rsidR="00FA7292">
        <w:rPr>
          <w:color w:val="auto"/>
        </w:rPr>
        <w:tab/>
      </w:r>
      <w:r w:rsidR="00FA7292">
        <w:rPr>
          <w:color w:val="auto"/>
        </w:rPr>
        <w:tab/>
      </w:r>
      <w:r w:rsidR="00FA7292">
        <w:rPr>
          <w:color w:val="auto"/>
        </w:rPr>
        <w:tab/>
      </w:r>
      <w:r w:rsidR="00FA7292">
        <w:rPr>
          <w:color w:val="auto"/>
        </w:rPr>
        <w:tab/>
      </w:r>
      <w:r w:rsidR="00FA7292">
        <w:rPr>
          <w:color w:val="auto"/>
        </w:rPr>
        <w:tab/>
        <w:t xml:space="preserve">        </w:t>
      </w:r>
      <w:r w:rsidR="00FA7292">
        <w:rPr>
          <w:b/>
          <w:bCs/>
          <w:color w:val="auto"/>
        </w:rPr>
        <w:t>Charlottesville, VA</w:t>
      </w:r>
    </w:p>
    <w:p w14:paraId="3D6CD731" w14:textId="1020F6DC" w:rsidR="00215FF3" w:rsidRPr="00B3279E" w:rsidRDefault="0006554E" w:rsidP="00FA7292">
      <w:pPr>
        <w:pStyle w:val="ListBullet"/>
        <w:numPr>
          <w:ilvl w:val="0"/>
          <w:numId w:val="0"/>
        </w:numPr>
        <w:spacing w:after="0" w:line="276" w:lineRule="auto"/>
        <w:ind w:left="720"/>
        <w:rPr>
          <w:b/>
          <w:bCs/>
          <w:color w:val="auto"/>
        </w:rPr>
      </w:pPr>
      <w:r w:rsidRPr="0006554E">
        <w:rPr>
          <w:i/>
          <w:iCs/>
          <w:color w:val="auto"/>
        </w:rPr>
        <w:t>B.S. Computer Science, GPA: 3.99</w:t>
      </w:r>
      <w:r w:rsidR="00A43D8A">
        <w:rPr>
          <w:i/>
          <w:iCs/>
          <w:color w:val="auto"/>
        </w:rPr>
        <w:t>/4.00</w:t>
      </w:r>
      <w:r>
        <w:rPr>
          <w:i/>
          <w:iCs/>
          <w:color w:val="auto"/>
        </w:rPr>
        <w:tab/>
      </w:r>
      <w:r>
        <w:rPr>
          <w:i/>
          <w:iCs/>
          <w:color w:val="auto"/>
        </w:rPr>
        <w:tab/>
      </w:r>
      <w:r w:rsidR="00531D36">
        <w:rPr>
          <w:i/>
          <w:iCs/>
          <w:color w:val="auto"/>
        </w:rPr>
        <w:tab/>
        <w:t xml:space="preserve">          </w:t>
      </w:r>
      <w:r w:rsidR="00FA7292">
        <w:rPr>
          <w:i/>
          <w:iCs/>
          <w:color w:val="auto"/>
        </w:rPr>
        <w:tab/>
      </w:r>
      <w:r w:rsidR="00FA7292">
        <w:rPr>
          <w:i/>
          <w:iCs/>
          <w:color w:val="auto"/>
        </w:rPr>
        <w:tab/>
      </w:r>
      <w:r w:rsidR="00FA7292">
        <w:rPr>
          <w:i/>
          <w:iCs/>
          <w:color w:val="auto"/>
        </w:rPr>
        <w:tab/>
        <w:t xml:space="preserve">    Aug. 2019 </w:t>
      </w:r>
      <w:r w:rsidR="00FA7292" w:rsidRPr="00C04AFA">
        <w:rPr>
          <w:i/>
          <w:iCs/>
          <w:color w:val="auto"/>
        </w:rPr>
        <w:t>–</w:t>
      </w:r>
      <w:r w:rsidR="00FA7292">
        <w:rPr>
          <w:i/>
          <w:iCs/>
          <w:color w:val="auto"/>
        </w:rPr>
        <w:t xml:space="preserve"> </w:t>
      </w:r>
      <w:r w:rsidR="004059C3">
        <w:rPr>
          <w:i/>
          <w:iCs/>
          <w:color w:val="auto"/>
        </w:rPr>
        <w:t>May</w:t>
      </w:r>
      <w:r w:rsidR="00072974">
        <w:rPr>
          <w:i/>
          <w:iCs/>
          <w:color w:val="auto"/>
        </w:rPr>
        <w:t>.</w:t>
      </w:r>
      <w:r w:rsidR="00FA7292">
        <w:rPr>
          <w:i/>
          <w:iCs/>
          <w:color w:val="auto"/>
        </w:rPr>
        <w:t xml:space="preserve"> 202</w:t>
      </w:r>
      <w:r w:rsidR="004059C3">
        <w:rPr>
          <w:i/>
          <w:iCs/>
          <w:color w:val="auto"/>
        </w:rPr>
        <w:t>3</w:t>
      </w:r>
    </w:p>
    <w:p w14:paraId="028E9020" w14:textId="53577DBB" w:rsidR="00FA7292" w:rsidRPr="00FA7292" w:rsidRDefault="003A02AF" w:rsidP="00585081">
      <w:pPr>
        <w:pStyle w:val="ListBullet"/>
        <w:numPr>
          <w:ilvl w:val="0"/>
          <w:numId w:val="31"/>
        </w:numPr>
        <w:spacing w:after="0" w:line="276" w:lineRule="auto"/>
        <w:rPr>
          <w:color w:val="auto"/>
        </w:rPr>
      </w:pPr>
      <w:r>
        <w:rPr>
          <w:b/>
          <w:color w:val="auto"/>
        </w:rPr>
        <w:t>T</w:t>
      </w:r>
      <w:r w:rsidR="00FA7292">
        <w:rPr>
          <w:b/>
          <w:color w:val="auto"/>
        </w:rPr>
        <w:t>homas Jefferson High School for Science and Technology</w:t>
      </w:r>
      <w:r w:rsidR="00FA7292">
        <w:rPr>
          <w:b/>
          <w:color w:val="auto"/>
        </w:rPr>
        <w:tab/>
      </w:r>
      <w:r w:rsidR="00FA7292">
        <w:rPr>
          <w:b/>
          <w:color w:val="auto"/>
        </w:rPr>
        <w:tab/>
      </w:r>
      <w:r w:rsidR="00FA7292">
        <w:rPr>
          <w:b/>
          <w:color w:val="auto"/>
        </w:rPr>
        <w:tab/>
        <w:t xml:space="preserve"> Alexandria, VA</w:t>
      </w:r>
    </w:p>
    <w:p w14:paraId="333D1F32" w14:textId="67B12AA4" w:rsidR="00394A6D" w:rsidRDefault="00FF35DE" w:rsidP="00FA7292">
      <w:pPr>
        <w:pStyle w:val="ListBullet"/>
        <w:numPr>
          <w:ilvl w:val="0"/>
          <w:numId w:val="0"/>
        </w:numPr>
        <w:spacing w:after="0" w:line="276" w:lineRule="auto"/>
        <w:ind w:left="720"/>
        <w:rPr>
          <w:color w:val="auto"/>
        </w:rPr>
      </w:pPr>
      <w:r w:rsidRPr="00B3279E">
        <w:rPr>
          <w:i/>
          <w:iCs/>
          <w:color w:val="auto"/>
        </w:rPr>
        <w:t>Advanced Studies Diploma</w:t>
      </w:r>
      <w:r w:rsidR="0006554E">
        <w:rPr>
          <w:i/>
          <w:iCs/>
          <w:color w:val="auto"/>
        </w:rPr>
        <w:t>, GPA: 4.5</w:t>
      </w:r>
      <w:r w:rsidR="003A02AF">
        <w:rPr>
          <w:i/>
          <w:iCs/>
          <w:color w:val="auto"/>
        </w:rPr>
        <w:t>3</w:t>
      </w:r>
      <w:r w:rsidR="003A02AF">
        <w:rPr>
          <w:i/>
          <w:iCs/>
          <w:color w:val="auto"/>
        </w:rPr>
        <w:tab/>
      </w:r>
      <w:r w:rsidR="003A02AF">
        <w:rPr>
          <w:i/>
          <w:iCs/>
          <w:color w:val="auto"/>
        </w:rPr>
        <w:tab/>
      </w:r>
      <w:r w:rsidR="00B671C1">
        <w:rPr>
          <w:i/>
          <w:iCs/>
          <w:color w:val="auto"/>
        </w:rPr>
        <w:tab/>
      </w:r>
      <w:r w:rsidR="00B671C1">
        <w:rPr>
          <w:i/>
          <w:iCs/>
          <w:color w:val="auto"/>
        </w:rPr>
        <w:tab/>
      </w:r>
      <w:r w:rsidR="00531D36">
        <w:rPr>
          <w:i/>
          <w:iCs/>
          <w:color w:val="auto"/>
        </w:rPr>
        <w:tab/>
        <w:t xml:space="preserve">       </w:t>
      </w:r>
      <w:r w:rsidR="00FA7292">
        <w:rPr>
          <w:i/>
          <w:iCs/>
          <w:color w:val="auto"/>
        </w:rPr>
        <w:tab/>
        <w:t xml:space="preserve">       Sep. 2015 </w:t>
      </w:r>
      <w:r w:rsidR="00FA7292" w:rsidRPr="00C04AFA">
        <w:rPr>
          <w:i/>
          <w:iCs/>
          <w:color w:val="auto"/>
        </w:rPr>
        <w:t>–</w:t>
      </w:r>
      <w:r w:rsidR="00FA7292">
        <w:rPr>
          <w:i/>
          <w:iCs/>
          <w:color w:val="auto"/>
        </w:rPr>
        <w:t xml:space="preserve"> Jun. 2019</w:t>
      </w:r>
    </w:p>
    <w:p w14:paraId="4821A5F6" w14:textId="5D58814D" w:rsidR="0006554E" w:rsidRPr="00F64F34" w:rsidRDefault="0006554E" w:rsidP="00585081">
      <w:pPr>
        <w:pStyle w:val="ListBullet"/>
        <w:numPr>
          <w:ilvl w:val="0"/>
          <w:numId w:val="31"/>
        </w:numPr>
        <w:spacing w:after="0" w:line="276" w:lineRule="auto"/>
        <w:rPr>
          <w:bCs/>
          <w:color w:val="auto"/>
        </w:rPr>
      </w:pPr>
      <w:r w:rsidRPr="00B3279E">
        <w:rPr>
          <w:b/>
          <w:color w:val="auto"/>
        </w:rPr>
        <w:t xml:space="preserve">Relevant Coursework: </w:t>
      </w:r>
      <w:r w:rsidRPr="00B3279E">
        <w:rPr>
          <w:bCs/>
          <w:color w:val="auto"/>
        </w:rPr>
        <w:t xml:space="preserve">Operating Systems, </w:t>
      </w:r>
      <w:r w:rsidR="00072974" w:rsidRPr="00B3279E">
        <w:rPr>
          <w:color w:val="auto"/>
        </w:rPr>
        <w:t xml:space="preserve">Algorithms, </w:t>
      </w:r>
      <w:r w:rsidR="00072974">
        <w:rPr>
          <w:color w:val="auto"/>
        </w:rPr>
        <w:t>Data Structures,</w:t>
      </w:r>
      <w:r w:rsidR="00072974" w:rsidRPr="00B3279E">
        <w:rPr>
          <w:bCs/>
          <w:color w:val="auto"/>
        </w:rPr>
        <w:t xml:space="preserve"> </w:t>
      </w:r>
      <w:r w:rsidRPr="00B3279E">
        <w:rPr>
          <w:bCs/>
          <w:color w:val="auto"/>
        </w:rPr>
        <w:t xml:space="preserve">Databases, Computer Networks, </w:t>
      </w:r>
      <w:r w:rsidR="00072974" w:rsidRPr="00B3279E">
        <w:rPr>
          <w:color w:val="auto"/>
        </w:rPr>
        <w:t>Computer Architecture</w:t>
      </w:r>
      <w:r w:rsidR="00072974">
        <w:rPr>
          <w:color w:val="auto"/>
        </w:rPr>
        <w:t>,</w:t>
      </w:r>
      <w:r w:rsidR="00072974" w:rsidRPr="00B3279E">
        <w:rPr>
          <w:bCs/>
          <w:color w:val="auto"/>
        </w:rPr>
        <w:t xml:space="preserve"> </w:t>
      </w:r>
      <w:r w:rsidR="00072974" w:rsidRPr="00B3279E">
        <w:rPr>
          <w:color w:val="auto"/>
        </w:rPr>
        <w:t>Machine Learning</w:t>
      </w:r>
      <w:r w:rsidR="00072974">
        <w:rPr>
          <w:color w:val="auto"/>
        </w:rPr>
        <w:t>,</w:t>
      </w:r>
      <w:r w:rsidR="00072974" w:rsidRPr="00B3279E">
        <w:rPr>
          <w:bCs/>
          <w:color w:val="auto"/>
        </w:rPr>
        <w:t xml:space="preserve"> </w:t>
      </w:r>
      <w:r w:rsidRPr="00B3279E">
        <w:rPr>
          <w:bCs/>
          <w:color w:val="auto"/>
        </w:rPr>
        <w:t>Artificial Intelligence, Computer Vision,</w:t>
      </w:r>
      <w:r w:rsidR="00072974">
        <w:rPr>
          <w:bCs/>
          <w:color w:val="auto"/>
        </w:rPr>
        <w:t xml:space="preserve"> </w:t>
      </w:r>
      <w:r w:rsidR="00AD05C6">
        <w:rPr>
          <w:bCs/>
          <w:color w:val="auto"/>
        </w:rPr>
        <w:t xml:space="preserve">Discrete Math, </w:t>
      </w:r>
      <w:r w:rsidR="005A2EAD" w:rsidRPr="00B3279E">
        <w:rPr>
          <w:color w:val="auto"/>
        </w:rPr>
        <w:t>Linear Algebra</w:t>
      </w:r>
      <w:r w:rsidR="007D0978">
        <w:rPr>
          <w:color w:val="auto"/>
        </w:rPr>
        <w:t>,</w:t>
      </w:r>
      <w:r w:rsidR="005A2EAD" w:rsidRPr="00B3279E">
        <w:rPr>
          <w:color w:val="auto"/>
        </w:rPr>
        <w:t xml:space="preserve"> </w:t>
      </w:r>
      <w:r w:rsidRPr="00B3279E">
        <w:rPr>
          <w:color w:val="auto"/>
        </w:rPr>
        <w:t>Probability, Statistics</w:t>
      </w:r>
      <w:r w:rsidRPr="00B3279E">
        <w:rPr>
          <w:bCs/>
          <w:color w:val="auto"/>
        </w:rPr>
        <w:t xml:space="preserve"> </w:t>
      </w:r>
    </w:p>
    <w:p w14:paraId="25602CE5" w14:textId="0F8D689A" w:rsidR="00A42852" w:rsidRPr="00B3279E" w:rsidRDefault="00A42852" w:rsidP="00585081">
      <w:pPr>
        <w:pStyle w:val="ListBullet"/>
        <w:numPr>
          <w:ilvl w:val="0"/>
          <w:numId w:val="0"/>
        </w:numPr>
        <w:spacing w:after="0" w:line="276" w:lineRule="auto"/>
        <w:ind w:left="720"/>
        <w:rPr>
          <w:color w:val="auto"/>
        </w:rPr>
      </w:pPr>
    </w:p>
    <w:sectPr w:rsidR="00A42852" w:rsidRPr="00B3279E" w:rsidSect="00F64F34">
      <w:footerReference w:type="default" r:id="rId10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EE60F" w14:textId="77777777" w:rsidR="003A641C" w:rsidRDefault="003A641C">
      <w:pPr>
        <w:spacing w:after="0"/>
      </w:pPr>
      <w:r>
        <w:separator/>
      </w:r>
    </w:p>
  </w:endnote>
  <w:endnote w:type="continuationSeparator" w:id="0">
    <w:p w14:paraId="5BD9DD03" w14:textId="77777777" w:rsidR="003A641C" w:rsidRDefault="003A64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D83CB" w14:textId="339BCBB5" w:rsidR="00394A6D" w:rsidRDefault="00394A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D195F" w14:textId="77777777" w:rsidR="003A641C" w:rsidRDefault="003A641C">
      <w:pPr>
        <w:spacing w:after="0"/>
      </w:pPr>
      <w:r>
        <w:separator/>
      </w:r>
    </w:p>
  </w:footnote>
  <w:footnote w:type="continuationSeparator" w:id="0">
    <w:p w14:paraId="63664377" w14:textId="77777777" w:rsidR="003A641C" w:rsidRDefault="003A64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C419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CED0E40"/>
    <w:multiLevelType w:val="hybridMultilevel"/>
    <w:tmpl w:val="C6E4B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B2403"/>
    <w:multiLevelType w:val="hybridMultilevel"/>
    <w:tmpl w:val="9F4A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FA78E7"/>
    <w:multiLevelType w:val="hybridMultilevel"/>
    <w:tmpl w:val="393E6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C5294"/>
    <w:multiLevelType w:val="hybridMultilevel"/>
    <w:tmpl w:val="81D8B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521644"/>
    <w:multiLevelType w:val="hybridMultilevel"/>
    <w:tmpl w:val="C22E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820AE"/>
    <w:multiLevelType w:val="hybridMultilevel"/>
    <w:tmpl w:val="D722E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</w:abstractNum>
  <w:abstractNum w:abstractNumId="17" w15:restartNumberingAfterBreak="0">
    <w:nsid w:val="411470F2"/>
    <w:multiLevelType w:val="hybridMultilevel"/>
    <w:tmpl w:val="6812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431B8"/>
    <w:multiLevelType w:val="hybridMultilevel"/>
    <w:tmpl w:val="14DEE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264BCE"/>
    <w:multiLevelType w:val="hybridMultilevel"/>
    <w:tmpl w:val="B05C30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EB7EA1"/>
    <w:multiLevelType w:val="hybridMultilevel"/>
    <w:tmpl w:val="5C3CC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287CDF"/>
    <w:multiLevelType w:val="hybridMultilevel"/>
    <w:tmpl w:val="8E6C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D24BF"/>
    <w:multiLevelType w:val="hybridMultilevel"/>
    <w:tmpl w:val="DBAAB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590125">
    <w:abstractNumId w:val="9"/>
  </w:num>
  <w:num w:numId="2" w16cid:durableId="1318531084">
    <w:abstractNumId w:val="9"/>
    <w:lvlOverride w:ilvl="0">
      <w:startOverride w:val="1"/>
    </w:lvlOverride>
  </w:num>
  <w:num w:numId="3" w16cid:durableId="1432705243">
    <w:abstractNumId w:val="9"/>
    <w:lvlOverride w:ilvl="0">
      <w:startOverride w:val="1"/>
    </w:lvlOverride>
  </w:num>
  <w:num w:numId="4" w16cid:durableId="1699045699">
    <w:abstractNumId w:val="9"/>
    <w:lvlOverride w:ilvl="0">
      <w:startOverride w:val="1"/>
    </w:lvlOverride>
  </w:num>
  <w:num w:numId="5" w16cid:durableId="835191408">
    <w:abstractNumId w:val="7"/>
  </w:num>
  <w:num w:numId="6" w16cid:durableId="1271933532">
    <w:abstractNumId w:val="6"/>
  </w:num>
  <w:num w:numId="7" w16cid:durableId="1133598703">
    <w:abstractNumId w:val="5"/>
  </w:num>
  <w:num w:numId="8" w16cid:durableId="1086001358">
    <w:abstractNumId w:val="4"/>
  </w:num>
  <w:num w:numId="9" w16cid:durableId="1464929499">
    <w:abstractNumId w:val="8"/>
  </w:num>
  <w:num w:numId="10" w16cid:durableId="1395354894">
    <w:abstractNumId w:val="3"/>
  </w:num>
  <w:num w:numId="11" w16cid:durableId="593779708">
    <w:abstractNumId w:val="2"/>
  </w:num>
  <w:num w:numId="12" w16cid:durableId="282659678">
    <w:abstractNumId w:val="1"/>
  </w:num>
  <w:num w:numId="13" w16cid:durableId="696583841">
    <w:abstractNumId w:val="0"/>
  </w:num>
  <w:num w:numId="14" w16cid:durableId="303394799">
    <w:abstractNumId w:val="16"/>
  </w:num>
  <w:num w:numId="15" w16cid:durableId="1412773324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2114939560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33435508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718630369">
    <w:abstractNumId w:val="16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74475996">
    <w:abstractNumId w:val="20"/>
  </w:num>
  <w:num w:numId="20" w16cid:durableId="1549680746">
    <w:abstractNumId w:val="21"/>
  </w:num>
  <w:num w:numId="21" w16cid:durableId="979919778">
    <w:abstractNumId w:val="22"/>
  </w:num>
  <w:num w:numId="22" w16cid:durableId="349528093">
    <w:abstractNumId w:val="10"/>
  </w:num>
  <w:num w:numId="23" w16cid:durableId="2107187531">
    <w:abstractNumId w:val="15"/>
  </w:num>
  <w:num w:numId="24" w16cid:durableId="182061510">
    <w:abstractNumId w:val="17"/>
  </w:num>
  <w:num w:numId="25" w16cid:durableId="1504510426">
    <w:abstractNumId w:val="18"/>
  </w:num>
  <w:num w:numId="26" w16cid:durableId="286159178">
    <w:abstractNumId w:val="13"/>
  </w:num>
  <w:num w:numId="27" w16cid:durableId="2144302078">
    <w:abstractNumId w:val="19"/>
  </w:num>
  <w:num w:numId="28" w16cid:durableId="1035157144">
    <w:abstractNumId w:val="23"/>
  </w:num>
  <w:num w:numId="29" w16cid:durableId="621300538">
    <w:abstractNumId w:val="14"/>
  </w:num>
  <w:num w:numId="30" w16cid:durableId="857306699">
    <w:abstractNumId w:val="11"/>
  </w:num>
  <w:num w:numId="31" w16cid:durableId="15631044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885"/>
    <w:rsid w:val="000056E1"/>
    <w:rsid w:val="00011CC8"/>
    <w:rsid w:val="0001382D"/>
    <w:rsid w:val="0001508D"/>
    <w:rsid w:val="000167C6"/>
    <w:rsid w:val="00047EFE"/>
    <w:rsid w:val="000510F0"/>
    <w:rsid w:val="00057AAF"/>
    <w:rsid w:val="000615C0"/>
    <w:rsid w:val="0006554E"/>
    <w:rsid w:val="00072974"/>
    <w:rsid w:val="0008203F"/>
    <w:rsid w:val="00082A4E"/>
    <w:rsid w:val="00082D8E"/>
    <w:rsid w:val="00092207"/>
    <w:rsid w:val="00092B8B"/>
    <w:rsid w:val="00092E5B"/>
    <w:rsid w:val="0009362E"/>
    <w:rsid w:val="000B0B54"/>
    <w:rsid w:val="000C41BD"/>
    <w:rsid w:val="000C5A0A"/>
    <w:rsid w:val="000D7319"/>
    <w:rsid w:val="000D7E19"/>
    <w:rsid w:val="000E78CF"/>
    <w:rsid w:val="000F239C"/>
    <w:rsid w:val="000F4CEA"/>
    <w:rsid w:val="00110061"/>
    <w:rsid w:val="00114FC0"/>
    <w:rsid w:val="00115B7E"/>
    <w:rsid w:val="00116808"/>
    <w:rsid w:val="00116F20"/>
    <w:rsid w:val="0012036E"/>
    <w:rsid w:val="001267C0"/>
    <w:rsid w:val="0013417D"/>
    <w:rsid w:val="0013431C"/>
    <w:rsid w:val="001357ED"/>
    <w:rsid w:val="00137108"/>
    <w:rsid w:val="001561F7"/>
    <w:rsid w:val="00160C47"/>
    <w:rsid w:val="0016200C"/>
    <w:rsid w:val="00163957"/>
    <w:rsid w:val="001709CC"/>
    <w:rsid w:val="0017164C"/>
    <w:rsid w:val="001735AE"/>
    <w:rsid w:val="00192992"/>
    <w:rsid w:val="00192A8E"/>
    <w:rsid w:val="00193108"/>
    <w:rsid w:val="001A78D7"/>
    <w:rsid w:val="001B4A29"/>
    <w:rsid w:val="001C21C8"/>
    <w:rsid w:val="001D3306"/>
    <w:rsid w:val="001D5123"/>
    <w:rsid w:val="001E0A4A"/>
    <w:rsid w:val="001E44F5"/>
    <w:rsid w:val="001E749D"/>
    <w:rsid w:val="00201981"/>
    <w:rsid w:val="00202A24"/>
    <w:rsid w:val="0021119E"/>
    <w:rsid w:val="00215FF3"/>
    <w:rsid w:val="00216DCF"/>
    <w:rsid w:val="002241D9"/>
    <w:rsid w:val="00243818"/>
    <w:rsid w:val="0024420B"/>
    <w:rsid w:val="002448E9"/>
    <w:rsid w:val="00244CD6"/>
    <w:rsid w:val="00250EFD"/>
    <w:rsid w:val="00251209"/>
    <w:rsid w:val="002526C0"/>
    <w:rsid w:val="00254879"/>
    <w:rsid w:val="00262B48"/>
    <w:rsid w:val="0026353A"/>
    <w:rsid w:val="0027122B"/>
    <w:rsid w:val="002914EB"/>
    <w:rsid w:val="002A0105"/>
    <w:rsid w:val="002A17AC"/>
    <w:rsid w:val="002A5A81"/>
    <w:rsid w:val="002A627C"/>
    <w:rsid w:val="002C1A35"/>
    <w:rsid w:val="002D0951"/>
    <w:rsid w:val="002D1ADE"/>
    <w:rsid w:val="002D2AFA"/>
    <w:rsid w:val="002E0CDB"/>
    <w:rsid w:val="002E28A8"/>
    <w:rsid w:val="002E2B44"/>
    <w:rsid w:val="002F7609"/>
    <w:rsid w:val="003016C8"/>
    <w:rsid w:val="003224CE"/>
    <w:rsid w:val="00341225"/>
    <w:rsid w:val="00341B45"/>
    <w:rsid w:val="00350A80"/>
    <w:rsid w:val="003523E4"/>
    <w:rsid w:val="003552D9"/>
    <w:rsid w:val="00360C03"/>
    <w:rsid w:val="003635FB"/>
    <w:rsid w:val="00374627"/>
    <w:rsid w:val="003759C0"/>
    <w:rsid w:val="00382850"/>
    <w:rsid w:val="003872EC"/>
    <w:rsid w:val="00393890"/>
    <w:rsid w:val="00394A6D"/>
    <w:rsid w:val="003A02AF"/>
    <w:rsid w:val="003A1061"/>
    <w:rsid w:val="003A641C"/>
    <w:rsid w:val="003B574F"/>
    <w:rsid w:val="003C3984"/>
    <w:rsid w:val="003C7205"/>
    <w:rsid w:val="003D1C12"/>
    <w:rsid w:val="003E605E"/>
    <w:rsid w:val="003F19B9"/>
    <w:rsid w:val="004059C3"/>
    <w:rsid w:val="00407D6E"/>
    <w:rsid w:val="00412365"/>
    <w:rsid w:val="0042476F"/>
    <w:rsid w:val="00424C43"/>
    <w:rsid w:val="0043491C"/>
    <w:rsid w:val="004476A1"/>
    <w:rsid w:val="00456885"/>
    <w:rsid w:val="004610DF"/>
    <w:rsid w:val="00462798"/>
    <w:rsid w:val="004721E5"/>
    <w:rsid w:val="004761A4"/>
    <w:rsid w:val="004803C3"/>
    <w:rsid w:val="0048427F"/>
    <w:rsid w:val="00484ED8"/>
    <w:rsid w:val="004929D0"/>
    <w:rsid w:val="004A3716"/>
    <w:rsid w:val="004A64EC"/>
    <w:rsid w:val="004B7736"/>
    <w:rsid w:val="004C346A"/>
    <w:rsid w:val="004C67DA"/>
    <w:rsid w:val="004C6C9C"/>
    <w:rsid w:val="004D28B6"/>
    <w:rsid w:val="005010DE"/>
    <w:rsid w:val="005114E7"/>
    <w:rsid w:val="00527D8D"/>
    <w:rsid w:val="00531D36"/>
    <w:rsid w:val="005405DF"/>
    <w:rsid w:val="005437B5"/>
    <w:rsid w:val="00545464"/>
    <w:rsid w:val="005455C8"/>
    <w:rsid w:val="00547AF4"/>
    <w:rsid w:val="00550FAD"/>
    <w:rsid w:val="00556EF4"/>
    <w:rsid w:val="00567AE0"/>
    <w:rsid w:val="0057331B"/>
    <w:rsid w:val="00585081"/>
    <w:rsid w:val="00594DA6"/>
    <w:rsid w:val="00594DC3"/>
    <w:rsid w:val="00596253"/>
    <w:rsid w:val="005A2EAD"/>
    <w:rsid w:val="005A432F"/>
    <w:rsid w:val="005B58AD"/>
    <w:rsid w:val="005C3792"/>
    <w:rsid w:val="005D78F3"/>
    <w:rsid w:val="005E5E55"/>
    <w:rsid w:val="005E6D8E"/>
    <w:rsid w:val="005F3993"/>
    <w:rsid w:val="005F6D68"/>
    <w:rsid w:val="005F769C"/>
    <w:rsid w:val="0060590F"/>
    <w:rsid w:val="00606040"/>
    <w:rsid w:val="00613583"/>
    <w:rsid w:val="0061502F"/>
    <w:rsid w:val="00616068"/>
    <w:rsid w:val="006165AC"/>
    <w:rsid w:val="00632A6A"/>
    <w:rsid w:val="00646059"/>
    <w:rsid w:val="006542A7"/>
    <w:rsid w:val="006720A5"/>
    <w:rsid w:val="00675F63"/>
    <w:rsid w:val="00681D7C"/>
    <w:rsid w:val="00681FF5"/>
    <w:rsid w:val="00690524"/>
    <w:rsid w:val="00693CFF"/>
    <w:rsid w:val="0069454D"/>
    <w:rsid w:val="006A3BF4"/>
    <w:rsid w:val="006E401C"/>
    <w:rsid w:val="006F053C"/>
    <w:rsid w:val="006F10B5"/>
    <w:rsid w:val="006F6AC1"/>
    <w:rsid w:val="0070145C"/>
    <w:rsid w:val="00706420"/>
    <w:rsid w:val="00714E86"/>
    <w:rsid w:val="00736D3F"/>
    <w:rsid w:val="00741026"/>
    <w:rsid w:val="00750EBD"/>
    <w:rsid w:val="007601DB"/>
    <w:rsid w:val="00761214"/>
    <w:rsid w:val="007631F4"/>
    <w:rsid w:val="00775D00"/>
    <w:rsid w:val="0077621B"/>
    <w:rsid w:val="00776CED"/>
    <w:rsid w:val="00781065"/>
    <w:rsid w:val="007963CE"/>
    <w:rsid w:val="007978C3"/>
    <w:rsid w:val="007A5A7E"/>
    <w:rsid w:val="007A79B5"/>
    <w:rsid w:val="007B784E"/>
    <w:rsid w:val="007D00B3"/>
    <w:rsid w:val="007D0978"/>
    <w:rsid w:val="007E1353"/>
    <w:rsid w:val="007E68E0"/>
    <w:rsid w:val="007E6C76"/>
    <w:rsid w:val="007F013A"/>
    <w:rsid w:val="007F2417"/>
    <w:rsid w:val="007F6A9A"/>
    <w:rsid w:val="007F7054"/>
    <w:rsid w:val="00831F5A"/>
    <w:rsid w:val="0084487C"/>
    <w:rsid w:val="00846B04"/>
    <w:rsid w:val="00856C50"/>
    <w:rsid w:val="00861E13"/>
    <w:rsid w:val="00862293"/>
    <w:rsid w:val="00864244"/>
    <w:rsid w:val="0086792E"/>
    <w:rsid w:val="00872BFD"/>
    <w:rsid w:val="008800BA"/>
    <w:rsid w:val="00882333"/>
    <w:rsid w:val="008916B6"/>
    <w:rsid w:val="00896156"/>
    <w:rsid w:val="008A25BB"/>
    <w:rsid w:val="008A26A8"/>
    <w:rsid w:val="008A3373"/>
    <w:rsid w:val="008A7D24"/>
    <w:rsid w:val="008B23C1"/>
    <w:rsid w:val="008C598B"/>
    <w:rsid w:val="008D5969"/>
    <w:rsid w:val="008D5C26"/>
    <w:rsid w:val="008D62C5"/>
    <w:rsid w:val="008D7342"/>
    <w:rsid w:val="008E10EB"/>
    <w:rsid w:val="008F0928"/>
    <w:rsid w:val="008F1DD5"/>
    <w:rsid w:val="00900A9F"/>
    <w:rsid w:val="00905D87"/>
    <w:rsid w:val="00906C94"/>
    <w:rsid w:val="009133B4"/>
    <w:rsid w:val="00913C72"/>
    <w:rsid w:val="00916C16"/>
    <w:rsid w:val="00916D2C"/>
    <w:rsid w:val="00920731"/>
    <w:rsid w:val="00923ED9"/>
    <w:rsid w:val="00924599"/>
    <w:rsid w:val="00926FE4"/>
    <w:rsid w:val="0093119C"/>
    <w:rsid w:val="00935ACA"/>
    <w:rsid w:val="00952CF6"/>
    <w:rsid w:val="00960196"/>
    <w:rsid w:val="00960DF2"/>
    <w:rsid w:val="00965F1D"/>
    <w:rsid w:val="00966E59"/>
    <w:rsid w:val="00973280"/>
    <w:rsid w:val="009763C8"/>
    <w:rsid w:val="00993A36"/>
    <w:rsid w:val="009946CB"/>
    <w:rsid w:val="009955F6"/>
    <w:rsid w:val="009A0374"/>
    <w:rsid w:val="009A2AFA"/>
    <w:rsid w:val="009A6578"/>
    <w:rsid w:val="009C5C36"/>
    <w:rsid w:val="009D35D9"/>
    <w:rsid w:val="009D7C7B"/>
    <w:rsid w:val="009E6465"/>
    <w:rsid w:val="00A00728"/>
    <w:rsid w:val="00A06BF3"/>
    <w:rsid w:val="00A12DA0"/>
    <w:rsid w:val="00A15009"/>
    <w:rsid w:val="00A2015A"/>
    <w:rsid w:val="00A26DA0"/>
    <w:rsid w:val="00A3098E"/>
    <w:rsid w:val="00A35552"/>
    <w:rsid w:val="00A364D2"/>
    <w:rsid w:val="00A37212"/>
    <w:rsid w:val="00A410CA"/>
    <w:rsid w:val="00A42852"/>
    <w:rsid w:val="00A43D8A"/>
    <w:rsid w:val="00A50C75"/>
    <w:rsid w:val="00A71204"/>
    <w:rsid w:val="00A7699D"/>
    <w:rsid w:val="00A8131A"/>
    <w:rsid w:val="00A85F33"/>
    <w:rsid w:val="00A902AD"/>
    <w:rsid w:val="00A928D4"/>
    <w:rsid w:val="00A93C4C"/>
    <w:rsid w:val="00A941B4"/>
    <w:rsid w:val="00AA24B3"/>
    <w:rsid w:val="00AA4CF5"/>
    <w:rsid w:val="00AA6FA9"/>
    <w:rsid w:val="00AB130C"/>
    <w:rsid w:val="00AB6088"/>
    <w:rsid w:val="00AB6665"/>
    <w:rsid w:val="00AC04DD"/>
    <w:rsid w:val="00AD05C6"/>
    <w:rsid w:val="00AD74BE"/>
    <w:rsid w:val="00AE1813"/>
    <w:rsid w:val="00AE3319"/>
    <w:rsid w:val="00AF1A71"/>
    <w:rsid w:val="00B00AAC"/>
    <w:rsid w:val="00B061EB"/>
    <w:rsid w:val="00B21437"/>
    <w:rsid w:val="00B22956"/>
    <w:rsid w:val="00B22D33"/>
    <w:rsid w:val="00B27769"/>
    <w:rsid w:val="00B326A6"/>
    <w:rsid w:val="00B3279E"/>
    <w:rsid w:val="00B34F28"/>
    <w:rsid w:val="00B37B19"/>
    <w:rsid w:val="00B54BCF"/>
    <w:rsid w:val="00B56A04"/>
    <w:rsid w:val="00B60299"/>
    <w:rsid w:val="00B62B87"/>
    <w:rsid w:val="00B62FD7"/>
    <w:rsid w:val="00B671C1"/>
    <w:rsid w:val="00B769EE"/>
    <w:rsid w:val="00B76E32"/>
    <w:rsid w:val="00B77BC2"/>
    <w:rsid w:val="00B81515"/>
    <w:rsid w:val="00B913B0"/>
    <w:rsid w:val="00B9705E"/>
    <w:rsid w:val="00BB0035"/>
    <w:rsid w:val="00BB4B3D"/>
    <w:rsid w:val="00BC2447"/>
    <w:rsid w:val="00BD2225"/>
    <w:rsid w:val="00BD4157"/>
    <w:rsid w:val="00BD42F9"/>
    <w:rsid w:val="00BD6F63"/>
    <w:rsid w:val="00BF29BC"/>
    <w:rsid w:val="00BF631A"/>
    <w:rsid w:val="00BF7F69"/>
    <w:rsid w:val="00C04AFA"/>
    <w:rsid w:val="00C06A9D"/>
    <w:rsid w:val="00C06DFC"/>
    <w:rsid w:val="00C26D2E"/>
    <w:rsid w:val="00C27863"/>
    <w:rsid w:val="00C3588D"/>
    <w:rsid w:val="00C50993"/>
    <w:rsid w:val="00C57E43"/>
    <w:rsid w:val="00C63133"/>
    <w:rsid w:val="00C6384C"/>
    <w:rsid w:val="00C65492"/>
    <w:rsid w:val="00C72B59"/>
    <w:rsid w:val="00C8614E"/>
    <w:rsid w:val="00C90808"/>
    <w:rsid w:val="00C92492"/>
    <w:rsid w:val="00CA1646"/>
    <w:rsid w:val="00CA4FB1"/>
    <w:rsid w:val="00CC65F3"/>
    <w:rsid w:val="00CC75DB"/>
    <w:rsid w:val="00CE7D38"/>
    <w:rsid w:val="00CF43D0"/>
    <w:rsid w:val="00D0480D"/>
    <w:rsid w:val="00D268AD"/>
    <w:rsid w:val="00D33143"/>
    <w:rsid w:val="00D435EF"/>
    <w:rsid w:val="00D479E1"/>
    <w:rsid w:val="00D52A3A"/>
    <w:rsid w:val="00D56207"/>
    <w:rsid w:val="00D765AF"/>
    <w:rsid w:val="00D8266D"/>
    <w:rsid w:val="00D85800"/>
    <w:rsid w:val="00D85C33"/>
    <w:rsid w:val="00D91031"/>
    <w:rsid w:val="00D95553"/>
    <w:rsid w:val="00D95CF4"/>
    <w:rsid w:val="00DA20F1"/>
    <w:rsid w:val="00DC3B6B"/>
    <w:rsid w:val="00DC45D8"/>
    <w:rsid w:val="00DD0D5F"/>
    <w:rsid w:val="00DD4208"/>
    <w:rsid w:val="00DE0DC7"/>
    <w:rsid w:val="00DF0272"/>
    <w:rsid w:val="00DF6070"/>
    <w:rsid w:val="00E02E4B"/>
    <w:rsid w:val="00E04656"/>
    <w:rsid w:val="00E3503B"/>
    <w:rsid w:val="00E40A54"/>
    <w:rsid w:val="00E40EB4"/>
    <w:rsid w:val="00E62A4A"/>
    <w:rsid w:val="00E62C08"/>
    <w:rsid w:val="00E6455E"/>
    <w:rsid w:val="00E93996"/>
    <w:rsid w:val="00EA2B92"/>
    <w:rsid w:val="00EA677F"/>
    <w:rsid w:val="00EA7663"/>
    <w:rsid w:val="00EC1277"/>
    <w:rsid w:val="00EC3157"/>
    <w:rsid w:val="00EC70D4"/>
    <w:rsid w:val="00EE1CBB"/>
    <w:rsid w:val="00EE2ACF"/>
    <w:rsid w:val="00F13D88"/>
    <w:rsid w:val="00F20689"/>
    <w:rsid w:val="00F22E65"/>
    <w:rsid w:val="00F52116"/>
    <w:rsid w:val="00F64F34"/>
    <w:rsid w:val="00F7043D"/>
    <w:rsid w:val="00F7651C"/>
    <w:rsid w:val="00F84700"/>
    <w:rsid w:val="00F8648D"/>
    <w:rsid w:val="00F95F19"/>
    <w:rsid w:val="00F9672F"/>
    <w:rsid w:val="00F96C85"/>
    <w:rsid w:val="00FA603B"/>
    <w:rsid w:val="00FA71EE"/>
    <w:rsid w:val="00FA7292"/>
    <w:rsid w:val="00FB0BF2"/>
    <w:rsid w:val="00FB5843"/>
    <w:rsid w:val="00FC62C5"/>
    <w:rsid w:val="00FD73A5"/>
    <w:rsid w:val="00FF32B4"/>
    <w:rsid w:val="00FF35DE"/>
    <w:rsid w:val="00FF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9745F"/>
  <w15:chartTrackingRefBased/>
  <w15:docId w15:val="{40F3E755-C4DE-4446-A328-6F18AFBD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D4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3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erry-liu-38080816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yl3xf@virginia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jerry-liu.herokuapp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ry\AppData\Roaming\Microsoft\Templates\Function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3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Jerry</dc:creator>
  <cp:keywords/>
  <dc:description>Jerry Liu</dc:description>
  <cp:lastModifiedBy>Liu, Jerry Y (jyl3xf)</cp:lastModifiedBy>
  <cp:revision>3</cp:revision>
  <cp:lastPrinted>2021-08-31T03:38:00Z</cp:lastPrinted>
  <dcterms:created xsi:type="dcterms:W3CDTF">2022-05-08T20:05:00Z</dcterms:created>
  <dcterms:modified xsi:type="dcterms:W3CDTF">2022-05-08T20:09:00Z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